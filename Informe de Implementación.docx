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F16" w:rsidRPr="00FB468C" w:rsidRDefault="00563EFC">
      <w:pPr>
        <w:pStyle w:val="Puesto"/>
        <w:rPr>
          <w:lang w:val="es-ES"/>
        </w:rPr>
      </w:pPr>
      <w:r>
        <w:rPr>
          <w:lang w:val="es-ES"/>
        </w:rPr>
        <w:t>Informe de Implementación</w:t>
      </w:r>
    </w:p>
    <w:p w:rsidR="00771F16" w:rsidRPr="00FB468C" w:rsidRDefault="00563EFC">
      <w:pPr>
        <w:pStyle w:val="Ttulo1"/>
        <w:rPr>
          <w:lang w:val="es-ES"/>
        </w:rPr>
      </w:pPr>
      <w:r>
        <w:rPr>
          <w:lang w:val="es-ES"/>
        </w:rPr>
        <w:t>Pruebas de Funcionalidad de Backend</w:t>
      </w:r>
    </w:p>
    <w:p w:rsidR="00563EFC" w:rsidRDefault="00563EFC" w:rsidP="00563EFC">
      <w:pPr>
        <w:rPr>
          <w:lang w:val="es-ES"/>
        </w:rPr>
      </w:pPr>
    </w:p>
    <w:p w:rsidR="00563EFC" w:rsidRPr="00563EFC" w:rsidRDefault="00563EFC" w:rsidP="00563EFC">
      <w:pPr>
        <w:pStyle w:val="Prrafodelista"/>
        <w:numPr>
          <w:ilvl w:val="0"/>
          <w:numId w:val="28"/>
        </w:numPr>
        <w:rPr>
          <w:b/>
          <w:lang w:val="es-ES"/>
        </w:rPr>
      </w:pPr>
      <w:r w:rsidRPr="00563EFC">
        <w:rPr>
          <w:b/>
          <w:lang w:val="es-ES"/>
        </w:rPr>
        <w:t>REQUERIMIENTO DE IMPLEMENTACIÓN</w:t>
      </w:r>
    </w:p>
    <w:p w:rsidR="00563EFC" w:rsidRPr="00563EFC" w:rsidRDefault="00563EFC" w:rsidP="00563EFC">
      <w:pPr>
        <w:rPr>
          <w:b/>
          <w:lang w:val="es-ES"/>
        </w:rPr>
      </w:pPr>
    </w:p>
    <w:p w:rsidR="00563EFC" w:rsidRDefault="00563EFC" w:rsidP="00563EFC">
      <w:pPr>
        <w:rPr>
          <w:lang w:val="es-ES"/>
        </w:rPr>
      </w:pPr>
      <w:r>
        <w:rPr>
          <w:lang w:val="es-ES"/>
        </w:rPr>
        <w:t>Se implementan las funcionalidades de:</w:t>
      </w:r>
    </w:p>
    <w:p w:rsidR="00563EFC" w:rsidRDefault="00563EFC" w:rsidP="00563EFC">
      <w:pPr>
        <w:pStyle w:val="Prrafodelista"/>
        <w:numPr>
          <w:ilvl w:val="0"/>
          <w:numId w:val="29"/>
        </w:numPr>
        <w:rPr>
          <w:lang w:val="es-ES"/>
        </w:rPr>
      </w:pPr>
      <w:r w:rsidRPr="00563EFC">
        <w:rPr>
          <w:lang w:val="es-ES"/>
        </w:rPr>
        <w:t xml:space="preserve">Login: </w:t>
      </w:r>
    </w:p>
    <w:p w:rsidR="00563EFC" w:rsidRPr="00563EFC" w:rsidRDefault="00563EFC" w:rsidP="00563EFC">
      <w:pPr>
        <w:pStyle w:val="Prrafodelista"/>
        <w:numPr>
          <w:ilvl w:val="1"/>
          <w:numId w:val="29"/>
        </w:numPr>
        <w:rPr>
          <w:lang w:val="es-ES"/>
        </w:rPr>
      </w:pPr>
      <w:r w:rsidRPr="00563EFC">
        <w:rPr>
          <w:lang w:val="es-ES"/>
        </w:rPr>
        <w:t>Ingreso de un usuario y una clave y validar el ingreso con validación al contenido de una tabla en base de datos denominada Usuarios.</w:t>
      </w:r>
    </w:p>
    <w:p w:rsidR="00563EFC" w:rsidRDefault="00563EFC" w:rsidP="00563EFC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Encuestas:</w:t>
      </w:r>
    </w:p>
    <w:p w:rsidR="00563EFC" w:rsidRDefault="00563EFC" w:rsidP="00563EFC">
      <w:pPr>
        <w:pStyle w:val="Prrafodelista"/>
        <w:numPr>
          <w:ilvl w:val="1"/>
          <w:numId w:val="29"/>
        </w:numPr>
        <w:rPr>
          <w:lang w:val="es-ES"/>
        </w:rPr>
      </w:pPr>
      <w:r>
        <w:rPr>
          <w:lang w:val="es-ES"/>
        </w:rPr>
        <w:t>Se implementa la funcionalidad de ingresar encuestas</w:t>
      </w:r>
    </w:p>
    <w:p w:rsidR="00563EFC" w:rsidRDefault="00563EFC" w:rsidP="00563EFC">
      <w:pPr>
        <w:pStyle w:val="Prrafodelista"/>
        <w:numPr>
          <w:ilvl w:val="2"/>
          <w:numId w:val="29"/>
        </w:numPr>
        <w:rPr>
          <w:lang w:val="es-ES"/>
        </w:rPr>
      </w:pPr>
      <w:r>
        <w:rPr>
          <w:lang w:val="es-ES"/>
        </w:rPr>
        <w:t>con base en la validación de una sesión activa (correspondiente a usuario y sesión).</w:t>
      </w:r>
    </w:p>
    <w:p w:rsidR="00563EFC" w:rsidRPr="00563EFC" w:rsidRDefault="00563EFC" w:rsidP="00563EFC">
      <w:pPr>
        <w:pStyle w:val="Prrafodelista"/>
        <w:numPr>
          <w:ilvl w:val="2"/>
          <w:numId w:val="29"/>
        </w:numPr>
        <w:rPr>
          <w:lang w:val="es-ES"/>
        </w:rPr>
      </w:pPr>
      <w:r>
        <w:rPr>
          <w:lang w:val="es-ES"/>
        </w:rPr>
        <w:t>Con base en la validación de una marca de  PC valida.</w:t>
      </w:r>
    </w:p>
    <w:p w:rsidR="00563EFC" w:rsidRDefault="00563EFC" w:rsidP="00563EFC">
      <w:pPr>
        <w:pStyle w:val="Prrafodelista"/>
        <w:numPr>
          <w:ilvl w:val="1"/>
          <w:numId w:val="29"/>
        </w:numPr>
        <w:rPr>
          <w:lang w:val="es-ES"/>
        </w:rPr>
      </w:pPr>
      <w:r>
        <w:rPr>
          <w:lang w:val="es-ES"/>
        </w:rPr>
        <w:t>Se implementa la funcionalidad de consultar las encuestas ingresadas</w:t>
      </w:r>
    </w:p>
    <w:p w:rsidR="00563EFC" w:rsidRDefault="00563EFC" w:rsidP="00563EFC">
      <w:pPr>
        <w:pStyle w:val="Prrafodelista"/>
        <w:numPr>
          <w:ilvl w:val="1"/>
          <w:numId w:val="29"/>
        </w:numPr>
        <w:rPr>
          <w:lang w:val="es-ES"/>
        </w:rPr>
      </w:pPr>
      <w:r>
        <w:rPr>
          <w:lang w:val="es-ES"/>
        </w:rPr>
        <w:t>Se implementa la funcionalidad de eliminar una encuesta ingresada, si la encuesta no existe, indicar que no se puede eliminar</w:t>
      </w:r>
    </w:p>
    <w:p w:rsidR="00563EFC" w:rsidRPr="00563EFC" w:rsidRDefault="00563EFC" w:rsidP="00563EFC">
      <w:pPr>
        <w:pStyle w:val="Prrafodelista"/>
        <w:numPr>
          <w:ilvl w:val="2"/>
          <w:numId w:val="29"/>
        </w:numPr>
        <w:rPr>
          <w:lang w:val="es-ES"/>
        </w:rPr>
      </w:pPr>
      <w:r>
        <w:rPr>
          <w:lang w:val="es-ES"/>
        </w:rPr>
        <w:t>C</w:t>
      </w:r>
      <w:r>
        <w:rPr>
          <w:lang w:val="es-ES"/>
        </w:rPr>
        <w:t>on base en la validación de una sesión activa</w:t>
      </w:r>
    </w:p>
    <w:p w:rsidR="00563EFC" w:rsidRDefault="00563EFC" w:rsidP="00563EFC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MarcaPC</w:t>
      </w:r>
    </w:p>
    <w:p w:rsidR="00563EFC" w:rsidRDefault="00563EFC" w:rsidP="00563EFC">
      <w:pPr>
        <w:pStyle w:val="Prrafodelista"/>
        <w:numPr>
          <w:ilvl w:val="1"/>
          <w:numId w:val="29"/>
        </w:numPr>
        <w:rPr>
          <w:lang w:val="es-ES"/>
        </w:rPr>
      </w:pPr>
      <w:r>
        <w:rPr>
          <w:lang w:val="es-ES"/>
        </w:rPr>
        <w:t>Se tiene una tabla de marcas de PC</w:t>
      </w:r>
    </w:p>
    <w:p w:rsidR="00563EFC" w:rsidRDefault="00563EFC" w:rsidP="00563EFC">
      <w:pPr>
        <w:pStyle w:val="Prrafodelista"/>
        <w:numPr>
          <w:ilvl w:val="2"/>
          <w:numId w:val="29"/>
        </w:numPr>
        <w:rPr>
          <w:lang w:val="es-ES"/>
        </w:rPr>
      </w:pPr>
      <w:r>
        <w:rPr>
          <w:lang w:val="es-ES"/>
        </w:rPr>
        <w:t>Se debe validar que al ingresar la encuesta se valide la marca del PC que exista.</w:t>
      </w:r>
    </w:p>
    <w:p w:rsidR="00563EFC" w:rsidRDefault="00563EFC" w:rsidP="00563EFC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Sesion</w:t>
      </w:r>
    </w:p>
    <w:p w:rsidR="00563EFC" w:rsidRDefault="00563EFC" w:rsidP="00563EFC">
      <w:pPr>
        <w:pStyle w:val="Prrafodelista"/>
        <w:numPr>
          <w:ilvl w:val="1"/>
          <w:numId w:val="29"/>
        </w:numPr>
        <w:rPr>
          <w:lang w:val="es-ES"/>
        </w:rPr>
      </w:pPr>
      <w:r>
        <w:rPr>
          <w:lang w:val="es-ES"/>
        </w:rPr>
        <w:t>Se maneja el ingreso de sesión cuando se realiza el login</w:t>
      </w:r>
    </w:p>
    <w:p w:rsidR="00563EFC" w:rsidRDefault="00563EFC" w:rsidP="00563EFC">
      <w:pPr>
        <w:pStyle w:val="Prrafodelista"/>
        <w:numPr>
          <w:ilvl w:val="1"/>
          <w:numId w:val="29"/>
        </w:numPr>
        <w:rPr>
          <w:lang w:val="es-ES"/>
        </w:rPr>
      </w:pPr>
      <w:r>
        <w:rPr>
          <w:lang w:val="es-ES"/>
        </w:rPr>
        <w:t>Se maneja la eliminación de la sesión.</w:t>
      </w:r>
    </w:p>
    <w:p w:rsidR="00563EFC" w:rsidRDefault="00563EFC">
      <w:pPr>
        <w:rPr>
          <w:lang w:val="es-ES"/>
        </w:rPr>
      </w:pPr>
      <w:r>
        <w:rPr>
          <w:lang w:val="es-ES"/>
        </w:rPr>
        <w:br w:type="page"/>
      </w:r>
    </w:p>
    <w:p w:rsidR="00563EFC" w:rsidRPr="00563EFC" w:rsidRDefault="00563EFC" w:rsidP="00563EFC">
      <w:pPr>
        <w:pStyle w:val="Prrafodelista"/>
        <w:numPr>
          <w:ilvl w:val="0"/>
          <w:numId w:val="28"/>
        </w:numPr>
        <w:rPr>
          <w:b/>
          <w:lang w:val="es-ES"/>
        </w:rPr>
      </w:pPr>
      <w:r>
        <w:rPr>
          <w:b/>
          <w:lang w:val="es-ES"/>
        </w:rPr>
        <w:lastRenderedPageBreak/>
        <w:t>ARQUITECTURA DE LA IMPLEMENTACIÓN</w:t>
      </w:r>
    </w:p>
    <w:p w:rsidR="00563EFC" w:rsidRDefault="00563EFC" w:rsidP="00563EFC">
      <w:pPr>
        <w:rPr>
          <w:b/>
          <w:lang w:val="es-ES"/>
        </w:rPr>
      </w:pPr>
    </w:p>
    <w:p w:rsidR="002D239E" w:rsidRDefault="002D239E" w:rsidP="00563EFC">
      <w:pPr>
        <w:rPr>
          <w:lang w:val="es-ES"/>
        </w:rPr>
      </w:pPr>
      <w:r>
        <w:rPr>
          <w:lang w:val="es-ES"/>
        </w:rPr>
        <w:t>Se implementa el Modelo MVC, separado por capa de Presentación</w:t>
      </w:r>
    </w:p>
    <w:p w:rsidR="002D239E" w:rsidRPr="002D239E" w:rsidRDefault="002D239E" w:rsidP="00563EFC">
      <w:pPr>
        <w:rPr>
          <w:lang w:val="es-ES"/>
        </w:rPr>
      </w:pPr>
      <w:r>
        <w:rPr>
          <w:lang w:val="es-ES"/>
        </w:rPr>
        <w:t>Orientado a utilización de servicios REST, con manejo de comunicación vía JSON.</w:t>
      </w:r>
    </w:p>
    <w:p w:rsidR="00563EFC" w:rsidRPr="00563EFC" w:rsidRDefault="002D239E" w:rsidP="002D239E">
      <w:pPr>
        <w:jc w:val="center"/>
        <w:rPr>
          <w:b/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06C67444" wp14:editId="0A165FD2">
            <wp:extent cx="4505325" cy="2714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1394" b="15764"/>
                    <a:stretch/>
                  </pic:blipFill>
                  <pic:spPr bwMode="auto">
                    <a:xfrm>
                      <a:off x="0" y="0"/>
                      <a:ext cx="4505325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EFC" w:rsidRDefault="00563EFC" w:rsidP="00563EFC">
      <w:pPr>
        <w:pStyle w:val="Prrafodelista"/>
        <w:rPr>
          <w:lang w:val="es-ES"/>
        </w:rPr>
      </w:pPr>
    </w:p>
    <w:p w:rsidR="002D239E" w:rsidRDefault="002D239E" w:rsidP="00563EFC">
      <w:pPr>
        <w:pStyle w:val="Prrafodelista"/>
        <w:rPr>
          <w:lang w:val="es-ES"/>
        </w:rPr>
      </w:pPr>
      <w:r>
        <w:rPr>
          <w:lang w:val="es-ES"/>
        </w:rPr>
        <w:t>Modelo de Base de Datos (E-R)</w:t>
      </w:r>
    </w:p>
    <w:p w:rsidR="002D239E" w:rsidRDefault="002D239E" w:rsidP="00563EFC">
      <w:pPr>
        <w:pStyle w:val="Prrafodelista"/>
        <w:rPr>
          <w:lang w:val="es-ES"/>
        </w:rPr>
      </w:pPr>
    </w:p>
    <w:p w:rsidR="002D239E" w:rsidRDefault="002D239E" w:rsidP="00563EFC">
      <w:pPr>
        <w:pStyle w:val="Prrafodelista"/>
        <w:rPr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3847390C" wp14:editId="3C49DBB0">
            <wp:extent cx="5219700" cy="3762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9E" w:rsidRDefault="002D239E" w:rsidP="002D239E">
      <w:pPr>
        <w:rPr>
          <w:lang w:val="es-ES"/>
        </w:rPr>
      </w:pPr>
      <w:r>
        <w:rPr>
          <w:lang w:val="es-ES"/>
        </w:rPr>
        <w:br w:type="page"/>
      </w:r>
    </w:p>
    <w:p w:rsidR="002D239E" w:rsidRDefault="002D239E" w:rsidP="002D239E">
      <w:pPr>
        <w:pStyle w:val="Prrafodelista"/>
        <w:numPr>
          <w:ilvl w:val="0"/>
          <w:numId w:val="28"/>
        </w:numPr>
        <w:rPr>
          <w:b/>
          <w:lang w:val="es-ES"/>
        </w:rPr>
      </w:pPr>
      <w:r>
        <w:rPr>
          <w:b/>
          <w:lang w:val="es-ES"/>
        </w:rPr>
        <w:lastRenderedPageBreak/>
        <w:t>CASOS DE USO EN LA IMPLEMENTACION</w:t>
      </w:r>
    </w:p>
    <w:p w:rsidR="002D239E" w:rsidRDefault="002D239E" w:rsidP="002D239E">
      <w:pPr>
        <w:pStyle w:val="Prrafodelista"/>
        <w:rPr>
          <w:b/>
          <w:lang w:val="es-ES"/>
        </w:rPr>
      </w:pPr>
    </w:p>
    <w:p w:rsidR="00A629C5" w:rsidRDefault="00A629C5" w:rsidP="00A629C5">
      <w:pPr>
        <w:rPr>
          <w:b/>
          <w:lang w:val="es-ES"/>
        </w:rPr>
      </w:pPr>
      <w:r>
        <w:rPr>
          <w:b/>
          <w:lang w:val="es-ES"/>
        </w:rPr>
        <w:t>Datos Iniciales en Base de Datos</w:t>
      </w:r>
    </w:p>
    <w:p w:rsidR="00A629C5" w:rsidRDefault="00A629C5" w:rsidP="00A629C5">
      <w:pPr>
        <w:rPr>
          <w:b/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2E1EEB6A" wp14:editId="160FE454">
            <wp:extent cx="5219700" cy="2305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9C5" w:rsidRDefault="00A629C5" w:rsidP="00A629C5">
      <w:pPr>
        <w:rPr>
          <w:b/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47E7C6FB" wp14:editId="455532F0">
            <wp:extent cx="4438650" cy="2400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9C5" w:rsidRDefault="00A629C5" w:rsidP="00A629C5">
      <w:pPr>
        <w:rPr>
          <w:b/>
          <w:lang w:val="es-ES"/>
        </w:rPr>
      </w:pPr>
    </w:p>
    <w:p w:rsidR="00A629C5" w:rsidRPr="00A629C5" w:rsidRDefault="00A629C5" w:rsidP="00A629C5">
      <w:pPr>
        <w:rPr>
          <w:b/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2BF0409A" wp14:editId="7186DB7C">
            <wp:extent cx="3514725" cy="23907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9C5" w:rsidRDefault="00A629C5">
      <w:pPr>
        <w:rPr>
          <w:lang w:val="es-ES"/>
        </w:rPr>
      </w:pPr>
      <w:r>
        <w:rPr>
          <w:lang w:val="es-ES"/>
        </w:rPr>
        <w:br w:type="page"/>
      </w:r>
    </w:p>
    <w:p w:rsidR="00A629C5" w:rsidRDefault="00A629C5" w:rsidP="00A629C5">
      <w:pPr>
        <w:rPr>
          <w:b/>
          <w:lang w:val="es-ES"/>
        </w:rPr>
      </w:pPr>
      <w:r>
        <w:rPr>
          <w:b/>
          <w:lang w:val="es-ES"/>
        </w:rPr>
        <w:lastRenderedPageBreak/>
        <w:t>Herramienta de Validación de los Casos de Uso</w:t>
      </w:r>
    </w:p>
    <w:p w:rsidR="00A629C5" w:rsidRDefault="00A629C5" w:rsidP="00A629C5">
      <w:pPr>
        <w:rPr>
          <w:b/>
          <w:lang w:val="es-ES"/>
        </w:rPr>
      </w:pPr>
      <w:r>
        <w:rPr>
          <w:b/>
          <w:lang w:val="es-ES"/>
        </w:rPr>
        <w:t>Soap UI 5.5</w:t>
      </w:r>
    </w:p>
    <w:p w:rsidR="00A629C5" w:rsidRDefault="00A629C5" w:rsidP="00A629C5">
      <w:pPr>
        <w:rPr>
          <w:b/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59A6DACE" wp14:editId="6E5A9859">
            <wp:extent cx="5731510" cy="301117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9C5" w:rsidRDefault="00A629C5" w:rsidP="00A629C5">
      <w:pPr>
        <w:rPr>
          <w:lang w:val="es-ES"/>
        </w:rPr>
      </w:pPr>
      <w:r>
        <w:rPr>
          <w:lang w:val="es-ES"/>
        </w:rPr>
        <w:br w:type="page"/>
      </w:r>
    </w:p>
    <w:p w:rsidR="00A629C5" w:rsidRDefault="00A629C5" w:rsidP="00A629C5">
      <w:pPr>
        <w:rPr>
          <w:b/>
          <w:lang w:val="es-ES"/>
        </w:rPr>
      </w:pPr>
      <w:r>
        <w:rPr>
          <w:b/>
          <w:lang w:val="es-ES"/>
        </w:rPr>
        <w:lastRenderedPageBreak/>
        <w:t>Casos de Prueba</w:t>
      </w:r>
    </w:p>
    <w:p w:rsidR="002D239E" w:rsidRDefault="002D239E" w:rsidP="002D239E">
      <w:pPr>
        <w:rPr>
          <w:lang w:val="es-ES"/>
        </w:rPr>
      </w:pPr>
      <w:r>
        <w:rPr>
          <w:lang w:val="es-ES"/>
        </w:rPr>
        <w:t>Login</w:t>
      </w:r>
      <w:r>
        <w:rPr>
          <w:lang w:val="es-ES"/>
        </w:rPr>
        <w:t>:</w:t>
      </w:r>
    </w:p>
    <w:p w:rsidR="002D239E" w:rsidRDefault="002D239E" w:rsidP="002D239E">
      <w:pPr>
        <w:pStyle w:val="Prrafodelista"/>
        <w:numPr>
          <w:ilvl w:val="0"/>
          <w:numId w:val="32"/>
        </w:numPr>
        <w:rPr>
          <w:lang w:val="es-ES"/>
        </w:rPr>
      </w:pPr>
      <w:r>
        <w:rPr>
          <w:lang w:val="es-ES"/>
        </w:rPr>
        <w:t xml:space="preserve">Ingreso </w:t>
      </w:r>
      <w:r w:rsidR="00A629C5">
        <w:rPr>
          <w:lang w:val="es-ES"/>
        </w:rPr>
        <w:t>con un usuario Valido</w:t>
      </w:r>
    </w:p>
    <w:p w:rsidR="00A629C5" w:rsidRDefault="00A629C5" w:rsidP="00A629C5">
      <w:pPr>
        <w:pStyle w:val="Prrafodelista"/>
        <w:rPr>
          <w:lang w:val="es-ES"/>
        </w:rPr>
      </w:pPr>
    </w:p>
    <w:p w:rsidR="00A629C5" w:rsidRDefault="00A629C5" w:rsidP="00A629C5">
      <w:pPr>
        <w:pStyle w:val="Prrafodelista"/>
        <w:rPr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4E83204E" wp14:editId="3CABABF4">
            <wp:extent cx="5731510" cy="178054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9C5" w:rsidRDefault="00A629C5" w:rsidP="00A629C5">
      <w:pPr>
        <w:pStyle w:val="Prrafodelista"/>
        <w:rPr>
          <w:lang w:val="es-ES"/>
        </w:rPr>
      </w:pPr>
      <w:r>
        <w:rPr>
          <w:lang w:val="es-ES"/>
        </w:rPr>
        <w:t xml:space="preserve">Respuesta Valida, </w:t>
      </w:r>
    </w:p>
    <w:p w:rsidR="00A629C5" w:rsidRDefault="00A629C5" w:rsidP="00A629C5">
      <w:pPr>
        <w:pStyle w:val="Prrafodelista"/>
        <w:rPr>
          <w:lang w:val="es-ES"/>
        </w:rPr>
      </w:pPr>
    </w:p>
    <w:p w:rsidR="00A629C5" w:rsidRDefault="00A629C5" w:rsidP="00A629C5">
      <w:pPr>
        <w:pStyle w:val="Prrafodelista"/>
        <w:rPr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7F35C304" wp14:editId="3EFB9A34">
            <wp:extent cx="5731510" cy="2350770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9C5" w:rsidRDefault="00A629C5" w:rsidP="00A629C5">
      <w:pPr>
        <w:pStyle w:val="Prrafodelista"/>
        <w:rPr>
          <w:lang w:val="es-ES"/>
        </w:rPr>
      </w:pPr>
    </w:p>
    <w:p w:rsidR="00A629C5" w:rsidRDefault="00A629C5" w:rsidP="00A629C5">
      <w:pPr>
        <w:pStyle w:val="Prrafodelista"/>
        <w:rPr>
          <w:lang w:val="es-ES"/>
        </w:rPr>
      </w:pPr>
      <w:r>
        <w:rPr>
          <w:lang w:val="es-ES"/>
        </w:rPr>
        <w:t>Genera una sesión en la tabla de sesiones con el usuario.</w:t>
      </w:r>
    </w:p>
    <w:p w:rsidR="00A629C5" w:rsidRDefault="00A629C5" w:rsidP="00A629C5">
      <w:pPr>
        <w:pStyle w:val="Prrafodelista"/>
        <w:rPr>
          <w:lang w:val="es-ES"/>
        </w:rPr>
      </w:pPr>
    </w:p>
    <w:p w:rsidR="00A629C5" w:rsidRPr="002D239E" w:rsidRDefault="00A629C5" w:rsidP="00A629C5">
      <w:pPr>
        <w:pStyle w:val="Prrafodelista"/>
        <w:rPr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4BEA7B80" wp14:editId="6FB45CF7">
            <wp:extent cx="4867275" cy="23431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9C5" w:rsidRDefault="00A629C5">
      <w:pPr>
        <w:rPr>
          <w:lang w:val="es-ES"/>
        </w:rPr>
      </w:pPr>
      <w:r>
        <w:rPr>
          <w:lang w:val="es-ES"/>
        </w:rPr>
        <w:br w:type="page"/>
      </w:r>
    </w:p>
    <w:p w:rsidR="00A629C5" w:rsidRPr="00A629C5" w:rsidRDefault="00A629C5" w:rsidP="00A629C5">
      <w:pPr>
        <w:ind w:left="360"/>
        <w:rPr>
          <w:lang w:val="es-ES"/>
        </w:rPr>
      </w:pPr>
      <w:r>
        <w:rPr>
          <w:lang w:val="es-ES"/>
        </w:rPr>
        <w:lastRenderedPageBreak/>
        <w:t xml:space="preserve">2. </w:t>
      </w:r>
      <w:r w:rsidRPr="00A629C5">
        <w:rPr>
          <w:lang w:val="es-ES"/>
        </w:rPr>
        <w:t xml:space="preserve">Ingreso con un usuario </w:t>
      </w:r>
      <w:r w:rsidRPr="00A629C5">
        <w:rPr>
          <w:lang w:val="es-ES"/>
        </w:rPr>
        <w:t>Inv</w:t>
      </w:r>
      <w:r w:rsidRPr="00A629C5">
        <w:rPr>
          <w:lang w:val="es-ES"/>
        </w:rPr>
        <w:t>alido</w:t>
      </w:r>
    </w:p>
    <w:p w:rsidR="00A629C5" w:rsidRDefault="00A629C5" w:rsidP="00A629C5">
      <w:pPr>
        <w:pStyle w:val="Prrafodelista"/>
        <w:rPr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70D74F3B" wp14:editId="730E1D82">
            <wp:extent cx="5731510" cy="2263140"/>
            <wp:effectExtent l="0" t="0" r="254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9C5" w:rsidRDefault="00A629C5" w:rsidP="00A629C5">
      <w:pPr>
        <w:pStyle w:val="Prrafodelista"/>
        <w:rPr>
          <w:lang w:val="es-ES"/>
        </w:rPr>
      </w:pPr>
    </w:p>
    <w:p w:rsidR="00A629C5" w:rsidRDefault="00A629C5" w:rsidP="00A629C5">
      <w:pPr>
        <w:pStyle w:val="Prrafodelista"/>
        <w:rPr>
          <w:lang w:val="es-ES"/>
        </w:rPr>
      </w:pPr>
      <w:r>
        <w:rPr>
          <w:lang w:val="es-ES"/>
        </w:rPr>
        <w:t>Responde Login Invalido y no genera ninguna sesión en Base de Datos.</w:t>
      </w:r>
    </w:p>
    <w:p w:rsidR="00A629C5" w:rsidRDefault="00A629C5" w:rsidP="00A629C5">
      <w:pPr>
        <w:pStyle w:val="Prrafodelista"/>
        <w:rPr>
          <w:lang w:val="es-ES"/>
        </w:rPr>
      </w:pPr>
    </w:p>
    <w:p w:rsidR="0059006C" w:rsidRDefault="0059006C">
      <w:pPr>
        <w:rPr>
          <w:lang w:val="es-ES"/>
        </w:rPr>
      </w:pPr>
      <w:r>
        <w:rPr>
          <w:lang w:val="es-ES"/>
        </w:rPr>
        <w:br w:type="page"/>
      </w:r>
    </w:p>
    <w:p w:rsidR="0059006C" w:rsidRDefault="0059006C">
      <w:pPr>
        <w:rPr>
          <w:lang w:val="es-ES"/>
        </w:rPr>
      </w:pPr>
      <w:r>
        <w:rPr>
          <w:lang w:val="es-ES"/>
        </w:rPr>
        <w:lastRenderedPageBreak/>
        <w:t>Encuestas.</w:t>
      </w:r>
    </w:p>
    <w:p w:rsidR="0059006C" w:rsidRDefault="0059006C" w:rsidP="0059006C">
      <w:pPr>
        <w:pStyle w:val="Prrafodelista"/>
        <w:numPr>
          <w:ilvl w:val="0"/>
          <w:numId w:val="35"/>
        </w:numPr>
        <w:rPr>
          <w:lang w:val="es-ES"/>
        </w:rPr>
      </w:pPr>
      <w:r>
        <w:rPr>
          <w:lang w:val="es-ES"/>
        </w:rPr>
        <w:t xml:space="preserve">Ingreso de Encuentra con </w:t>
      </w:r>
    </w:p>
    <w:p w:rsidR="0059006C" w:rsidRDefault="0059006C" w:rsidP="0059006C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>Sesion valida</w:t>
      </w:r>
    </w:p>
    <w:p w:rsidR="0059006C" w:rsidRDefault="0059006C" w:rsidP="0059006C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 xml:space="preserve">usuario Valido </w:t>
      </w:r>
    </w:p>
    <w:p w:rsidR="0059006C" w:rsidRDefault="0059006C" w:rsidP="0059006C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>Marca de PC Válida</w:t>
      </w:r>
    </w:p>
    <w:p w:rsidR="0059006C" w:rsidRDefault="0059006C" w:rsidP="0059006C">
      <w:pPr>
        <w:pStyle w:val="Prrafodelista"/>
        <w:ind w:left="1080"/>
        <w:rPr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6704D062" wp14:editId="1AAF83AD">
            <wp:extent cx="5731510" cy="1611630"/>
            <wp:effectExtent l="0" t="0" r="254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6C" w:rsidRDefault="0059006C" w:rsidP="0059006C">
      <w:pPr>
        <w:pStyle w:val="Prrafodelista"/>
        <w:ind w:left="1080"/>
        <w:rPr>
          <w:lang w:val="es-ES"/>
        </w:rPr>
      </w:pPr>
    </w:p>
    <w:p w:rsidR="0059006C" w:rsidRDefault="0059006C" w:rsidP="0059006C">
      <w:pPr>
        <w:pStyle w:val="Prrafodelista"/>
        <w:ind w:left="1080"/>
        <w:rPr>
          <w:lang w:val="es-ES"/>
        </w:rPr>
      </w:pPr>
      <w:r>
        <w:rPr>
          <w:lang w:val="es-ES"/>
        </w:rPr>
        <w:t>Se inserta registro en la tabla de Encuestas.</w:t>
      </w:r>
    </w:p>
    <w:p w:rsidR="0059006C" w:rsidRDefault="0059006C" w:rsidP="0059006C">
      <w:pPr>
        <w:pStyle w:val="Prrafodelista"/>
        <w:ind w:left="1080"/>
        <w:rPr>
          <w:lang w:val="es-ES"/>
        </w:rPr>
      </w:pPr>
    </w:p>
    <w:p w:rsidR="0059006C" w:rsidRDefault="0059006C" w:rsidP="0059006C">
      <w:pPr>
        <w:pStyle w:val="Prrafodelista"/>
        <w:ind w:left="1080"/>
        <w:rPr>
          <w:lang w:val="es-ES"/>
        </w:rPr>
      </w:pPr>
    </w:p>
    <w:p w:rsidR="0059006C" w:rsidRDefault="0059006C" w:rsidP="0059006C">
      <w:pPr>
        <w:pStyle w:val="Prrafodelista"/>
        <w:numPr>
          <w:ilvl w:val="0"/>
          <w:numId w:val="35"/>
        </w:numPr>
        <w:rPr>
          <w:lang w:val="es-ES"/>
        </w:rPr>
      </w:pPr>
      <w:r>
        <w:rPr>
          <w:lang w:val="es-ES"/>
        </w:rPr>
        <w:t xml:space="preserve">Ingreso de Encuentra con </w:t>
      </w:r>
    </w:p>
    <w:p w:rsidR="0059006C" w:rsidRDefault="0059006C" w:rsidP="0059006C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 xml:space="preserve">Sesion </w:t>
      </w:r>
      <w:r>
        <w:rPr>
          <w:lang w:val="es-ES"/>
        </w:rPr>
        <w:t>in</w:t>
      </w:r>
      <w:r>
        <w:rPr>
          <w:lang w:val="es-ES"/>
        </w:rPr>
        <w:t>valida</w:t>
      </w:r>
    </w:p>
    <w:p w:rsidR="0059006C" w:rsidRDefault="0059006C" w:rsidP="0059006C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>usuario Valid</w:t>
      </w:r>
      <w:r>
        <w:rPr>
          <w:lang w:val="es-ES"/>
        </w:rPr>
        <w:t>o</w:t>
      </w:r>
      <w:r>
        <w:rPr>
          <w:lang w:val="es-ES"/>
        </w:rPr>
        <w:t xml:space="preserve"> </w:t>
      </w:r>
    </w:p>
    <w:p w:rsidR="0059006C" w:rsidRDefault="0059006C" w:rsidP="0059006C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>Marca de PC Válida</w:t>
      </w:r>
    </w:p>
    <w:p w:rsidR="0059006C" w:rsidRPr="0059006C" w:rsidRDefault="0059006C" w:rsidP="0059006C">
      <w:pPr>
        <w:pStyle w:val="Prrafodelista"/>
        <w:ind w:left="1080"/>
        <w:rPr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6F153E09" wp14:editId="3D264050">
            <wp:extent cx="5731510" cy="1718310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9C5" w:rsidRDefault="00A629C5" w:rsidP="00A629C5">
      <w:pPr>
        <w:pStyle w:val="Prrafodelista"/>
        <w:rPr>
          <w:lang w:val="es-ES"/>
        </w:rPr>
      </w:pPr>
    </w:p>
    <w:p w:rsidR="0059006C" w:rsidRDefault="0059006C" w:rsidP="0059006C">
      <w:pPr>
        <w:pStyle w:val="Prrafodelista"/>
        <w:ind w:left="1080"/>
        <w:rPr>
          <w:lang w:val="es-ES"/>
        </w:rPr>
      </w:pPr>
      <w:r>
        <w:rPr>
          <w:lang w:val="es-ES"/>
        </w:rPr>
        <w:t>Retorna Sesion Invalilda</w:t>
      </w:r>
      <w:r>
        <w:rPr>
          <w:lang w:val="es-ES"/>
        </w:rPr>
        <w:t>.</w:t>
      </w:r>
    </w:p>
    <w:p w:rsidR="002D239E" w:rsidRDefault="002D239E" w:rsidP="00563EFC">
      <w:pPr>
        <w:pStyle w:val="Prrafodelista"/>
        <w:rPr>
          <w:lang w:val="es-ES"/>
        </w:rPr>
      </w:pPr>
    </w:p>
    <w:p w:rsidR="0059006C" w:rsidRDefault="0059006C">
      <w:pPr>
        <w:rPr>
          <w:lang w:val="es-ES"/>
        </w:rPr>
      </w:pPr>
      <w:r>
        <w:rPr>
          <w:lang w:val="es-ES"/>
        </w:rPr>
        <w:br w:type="page"/>
      </w:r>
    </w:p>
    <w:p w:rsidR="0059006C" w:rsidRDefault="0059006C" w:rsidP="0059006C">
      <w:pPr>
        <w:pStyle w:val="Prrafodelista"/>
        <w:numPr>
          <w:ilvl w:val="0"/>
          <w:numId w:val="35"/>
        </w:numPr>
        <w:rPr>
          <w:lang w:val="es-ES"/>
        </w:rPr>
      </w:pPr>
      <w:r>
        <w:rPr>
          <w:lang w:val="es-ES"/>
        </w:rPr>
        <w:lastRenderedPageBreak/>
        <w:t xml:space="preserve">Ingreso de Encuentra con </w:t>
      </w:r>
    </w:p>
    <w:p w:rsidR="0059006C" w:rsidRDefault="0059006C" w:rsidP="0059006C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>Sesion valida</w:t>
      </w:r>
    </w:p>
    <w:p w:rsidR="0059006C" w:rsidRDefault="0059006C" w:rsidP="0059006C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 xml:space="preserve">usuario </w:t>
      </w:r>
      <w:r>
        <w:rPr>
          <w:lang w:val="es-ES"/>
        </w:rPr>
        <w:t>in</w:t>
      </w:r>
      <w:r>
        <w:rPr>
          <w:lang w:val="es-ES"/>
        </w:rPr>
        <w:t xml:space="preserve">Valido </w:t>
      </w:r>
    </w:p>
    <w:p w:rsidR="0059006C" w:rsidRDefault="0059006C" w:rsidP="0059006C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>Marca de PC Válida</w:t>
      </w:r>
    </w:p>
    <w:p w:rsidR="0059006C" w:rsidRPr="0059006C" w:rsidRDefault="001A4B83" w:rsidP="0059006C">
      <w:pPr>
        <w:pStyle w:val="Prrafodelista"/>
        <w:ind w:left="1080"/>
        <w:rPr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17B8DF0D" wp14:editId="3470A750">
            <wp:extent cx="5731510" cy="1638935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6C" w:rsidRDefault="0059006C" w:rsidP="0059006C">
      <w:pPr>
        <w:pStyle w:val="Prrafodelista"/>
        <w:rPr>
          <w:lang w:val="es-ES"/>
        </w:rPr>
      </w:pPr>
    </w:p>
    <w:p w:rsidR="0059006C" w:rsidRDefault="0059006C" w:rsidP="0059006C">
      <w:pPr>
        <w:pStyle w:val="Prrafodelista"/>
        <w:ind w:left="1080"/>
        <w:rPr>
          <w:lang w:val="es-ES"/>
        </w:rPr>
      </w:pPr>
      <w:r>
        <w:rPr>
          <w:lang w:val="es-ES"/>
        </w:rPr>
        <w:t>Retorna Sesion Invalilda.</w:t>
      </w:r>
    </w:p>
    <w:p w:rsidR="0059006C" w:rsidRDefault="0059006C" w:rsidP="00563EFC">
      <w:pPr>
        <w:pStyle w:val="Prrafodelista"/>
        <w:rPr>
          <w:lang w:val="es-ES"/>
        </w:rPr>
      </w:pPr>
    </w:p>
    <w:p w:rsidR="001A4B83" w:rsidRDefault="001A4B83" w:rsidP="001A4B83">
      <w:pPr>
        <w:pStyle w:val="Prrafodelista"/>
        <w:numPr>
          <w:ilvl w:val="0"/>
          <w:numId w:val="35"/>
        </w:numPr>
        <w:rPr>
          <w:lang w:val="es-ES"/>
        </w:rPr>
      </w:pPr>
      <w:r>
        <w:rPr>
          <w:lang w:val="es-ES"/>
        </w:rPr>
        <w:t xml:space="preserve">Ingreso de Encuentra con </w:t>
      </w:r>
    </w:p>
    <w:p w:rsidR="001A4B83" w:rsidRDefault="001A4B83" w:rsidP="001A4B83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>Sesion valida</w:t>
      </w:r>
    </w:p>
    <w:p w:rsidR="001A4B83" w:rsidRDefault="001A4B83" w:rsidP="001A4B83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 xml:space="preserve">usuario Valido </w:t>
      </w:r>
    </w:p>
    <w:p w:rsidR="001A4B83" w:rsidRDefault="001A4B83" w:rsidP="001A4B83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 xml:space="preserve">Marca de PC </w:t>
      </w:r>
      <w:r>
        <w:rPr>
          <w:lang w:val="es-ES"/>
        </w:rPr>
        <w:t>In</w:t>
      </w:r>
      <w:r>
        <w:rPr>
          <w:lang w:val="es-ES"/>
        </w:rPr>
        <w:t>Válida</w:t>
      </w:r>
    </w:p>
    <w:p w:rsidR="001A4B83" w:rsidRPr="0059006C" w:rsidRDefault="001B1660" w:rsidP="001A4B83">
      <w:pPr>
        <w:pStyle w:val="Prrafodelista"/>
        <w:ind w:left="1080"/>
        <w:rPr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6FF316D8" wp14:editId="4D4C5D1C">
            <wp:extent cx="5731510" cy="1666240"/>
            <wp:effectExtent l="0" t="0" r="254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B83" w:rsidRDefault="001A4B83" w:rsidP="001A4B83">
      <w:pPr>
        <w:pStyle w:val="Prrafodelista"/>
        <w:rPr>
          <w:lang w:val="es-ES"/>
        </w:rPr>
      </w:pPr>
    </w:p>
    <w:p w:rsidR="001A4B83" w:rsidRDefault="001A4B83" w:rsidP="001A4B83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Retorna </w:t>
      </w:r>
      <w:r w:rsidR="001B1660">
        <w:rPr>
          <w:lang w:val="es-ES"/>
        </w:rPr>
        <w:t>marca de PC, No existe</w:t>
      </w:r>
      <w:r>
        <w:rPr>
          <w:lang w:val="es-ES"/>
        </w:rPr>
        <w:t>.</w:t>
      </w:r>
    </w:p>
    <w:p w:rsidR="001B1660" w:rsidRDefault="001B1660">
      <w:pPr>
        <w:rPr>
          <w:lang w:val="es-ES"/>
        </w:rPr>
      </w:pPr>
      <w:r>
        <w:rPr>
          <w:lang w:val="es-ES"/>
        </w:rPr>
        <w:br w:type="page"/>
      </w:r>
    </w:p>
    <w:p w:rsidR="001A4B83" w:rsidRDefault="001B1660" w:rsidP="00563EFC">
      <w:pPr>
        <w:pStyle w:val="Prrafodelista"/>
        <w:rPr>
          <w:lang w:val="es-ES"/>
        </w:rPr>
      </w:pPr>
      <w:r>
        <w:rPr>
          <w:lang w:val="es-ES"/>
        </w:rPr>
        <w:lastRenderedPageBreak/>
        <w:t>Ahora con varias encuestas insertadas, se procede a consultar</w:t>
      </w:r>
    </w:p>
    <w:p w:rsidR="001B1660" w:rsidRDefault="001B1660" w:rsidP="00563EFC">
      <w:pPr>
        <w:pStyle w:val="Prrafodelista"/>
        <w:rPr>
          <w:lang w:val="es-ES"/>
        </w:rPr>
      </w:pPr>
    </w:p>
    <w:p w:rsidR="001B1660" w:rsidRDefault="001B1660" w:rsidP="00563EFC">
      <w:pPr>
        <w:pStyle w:val="Prrafodelista"/>
        <w:rPr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621A4F54" wp14:editId="6AA19FF3">
            <wp:extent cx="5724525" cy="30765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60" w:rsidRDefault="001B1660" w:rsidP="00563EFC">
      <w:pPr>
        <w:pStyle w:val="Prrafodelista"/>
        <w:rPr>
          <w:lang w:val="es-ES"/>
        </w:rPr>
      </w:pPr>
    </w:p>
    <w:p w:rsidR="00BC3352" w:rsidRDefault="00BC3352" w:rsidP="00563EFC">
      <w:pPr>
        <w:pStyle w:val="Prrafodelista"/>
        <w:rPr>
          <w:lang w:val="es-ES"/>
        </w:rPr>
      </w:pPr>
    </w:p>
    <w:p w:rsidR="00BC3352" w:rsidRDefault="00BC3352" w:rsidP="00563EFC">
      <w:pPr>
        <w:pStyle w:val="Prrafodelista"/>
        <w:rPr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58DA09F6" wp14:editId="31CBFB3A">
            <wp:extent cx="5731510" cy="1901825"/>
            <wp:effectExtent l="0" t="0" r="254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352" w:rsidRDefault="00BC3352" w:rsidP="00563EFC">
      <w:pPr>
        <w:pStyle w:val="Prrafodelista"/>
        <w:rPr>
          <w:lang w:val="es-ES"/>
        </w:rPr>
      </w:pPr>
    </w:p>
    <w:p w:rsidR="00BC3352" w:rsidRPr="00BC3352" w:rsidRDefault="00BC3352" w:rsidP="00563EFC">
      <w:pPr>
        <w:pStyle w:val="Prrafodelista"/>
      </w:pPr>
      <w:r w:rsidRPr="00BC3352">
        <w:t>Detalle respuesta:</w:t>
      </w:r>
    </w:p>
    <w:p w:rsidR="00BC3352" w:rsidRPr="00BC3352" w:rsidRDefault="00BC3352" w:rsidP="00BC3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C335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HTTP/1.1 200 OK</w:t>
      </w:r>
    </w:p>
    <w:p w:rsidR="00BC3352" w:rsidRPr="00BC3352" w:rsidRDefault="00BC3352" w:rsidP="00BC3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C335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Server=GlassFish Server Open Source Edition  4.1.1</w:t>
      </w:r>
    </w:p>
    <w:p w:rsidR="00BC3352" w:rsidRPr="00BC3352" w:rsidRDefault="00BC3352" w:rsidP="00BC3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C335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X-Powered-By=Servlet/3.1 JSP/2.3 (GlassFish Server Open Source Edition  4.1.1  Java/Oracle Corporation/1.8)</w:t>
      </w:r>
    </w:p>
    <w:p w:rsidR="00BC3352" w:rsidRPr="00BC3352" w:rsidRDefault="00BC3352" w:rsidP="00BC3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C335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Content-Type=application/json</w:t>
      </w:r>
    </w:p>
    <w:p w:rsidR="00BC3352" w:rsidRPr="00BC3352" w:rsidRDefault="00BC3352" w:rsidP="00BC3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C335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Date=Thu, 25 Apr 2019 03:04:21 GMT</w:t>
      </w:r>
    </w:p>
    <w:p w:rsidR="00BC3352" w:rsidRPr="00BC3352" w:rsidRDefault="00BC3352" w:rsidP="00BC3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C335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Content-Length=459</w:t>
      </w:r>
    </w:p>
    <w:p w:rsidR="00BC3352" w:rsidRPr="00BC3352" w:rsidRDefault="00BC3352" w:rsidP="00BC3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:rsidR="00BC3352" w:rsidRPr="00BC3352" w:rsidRDefault="00BC3352" w:rsidP="00BC3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C335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[{"NumeroDocumento":52899448,"Email":"luis@hotmail.com","Comentarios":"prueba3","MarcaPC":"APPLE","FechaRespuesta":"2019/04/24","HoraRespuesta":"21:43:01"},{"NumeroDocumento":79591610,"Email":"luis@hotmail.com","Comentarios":"prueba2","MarcaPC":"HP","FechaRespuesta":"2019/04/24","HoraRespuesta":"21:42:21"},{"NumeroDocumento":79686072,"Email":"luis@yahoo.com","Comentarios":"prueba","MarcaPC":"DELL","FechaRespuesta":"2019/04/24","HoraRespuesta":"21:13:26"}]</w:t>
      </w:r>
    </w:p>
    <w:p w:rsidR="00BC3352" w:rsidRDefault="00BC3352">
      <w:r>
        <w:br w:type="page"/>
      </w:r>
    </w:p>
    <w:p w:rsidR="00BC3352" w:rsidRDefault="00BC3352" w:rsidP="00563EFC">
      <w:pPr>
        <w:pStyle w:val="Prrafodelista"/>
      </w:pPr>
      <w:r>
        <w:lastRenderedPageBreak/>
        <w:t>Eliminacion de Una Encuesta:</w:t>
      </w:r>
    </w:p>
    <w:p w:rsidR="00BC3352" w:rsidRDefault="00BC3352" w:rsidP="00563EFC">
      <w:pPr>
        <w:pStyle w:val="Prrafodelista"/>
      </w:pPr>
    </w:p>
    <w:p w:rsidR="00BC3352" w:rsidRDefault="00BC3352" w:rsidP="00563EFC">
      <w:pPr>
        <w:pStyle w:val="Prrafodelista"/>
      </w:pPr>
      <w:r>
        <w:rPr>
          <w:noProof/>
          <w:lang w:val="es-CO" w:eastAsia="es-CO"/>
        </w:rPr>
        <w:drawing>
          <wp:inline distT="0" distB="0" distL="0" distR="0" wp14:anchorId="7F32B09E" wp14:editId="6B47F639">
            <wp:extent cx="5731510" cy="1466850"/>
            <wp:effectExtent l="0" t="0" r="254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352" w:rsidRPr="00BC3352" w:rsidRDefault="00BC3352" w:rsidP="00563EFC">
      <w:pPr>
        <w:pStyle w:val="Prrafodelista"/>
        <w:rPr>
          <w:lang w:val="es-CO"/>
        </w:rPr>
      </w:pPr>
      <w:r w:rsidRPr="00BC3352">
        <w:rPr>
          <w:lang w:val="es-CO"/>
        </w:rPr>
        <w:t>Y se elimina de la tabla de encuestas</w:t>
      </w:r>
    </w:p>
    <w:p w:rsidR="00BC3352" w:rsidRDefault="00BC3352" w:rsidP="00563EFC">
      <w:pPr>
        <w:pStyle w:val="Prrafodelista"/>
        <w:rPr>
          <w:lang w:val="es-CO"/>
        </w:rPr>
      </w:pPr>
    </w:p>
    <w:p w:rsidR="00BC3352" w:rsidRDefault="00BC3352" w:rsidP="00563EFC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30C711F" wp14:editId="4B7E531C">
            <wp:extent cx="5610225" cy="40957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352" w:rsidRPr="00BC3352" w:rsidRDefault="00BC3352" w:rsidP="00563EFC">
      <w:pPr>
        <w:pStyle w:val="Prrafodelista"/>
        <w:rPr>
          <w:lang w:val="es-CO"/>
        </w:rPr>
      </w:pPr>
      <w:bookmarkStart w:id="0" w:name="_GoBack"/>
      <w:bookmarkEnd w:id="0"/>
    </w:p>
    <w:sectPr w:rsidR="00BC3352" w:rsidRPr="00BC3352" w:rsidSect="00F51751">
      <w:footerReference w:type="default" r:id="rId25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F17" w:rsidRDefault="00466F17">
      <w:pPr>
        <w:spacing w:after="0" w:line="240" w:lineRule="auto"/>
      </w:pPr>
      <w:r>
        <w:separator/>
      </w:r>
    </w:p>
  </w:endnote>
  <w:endnote w:type="continuationSeparator" w:id="0">
    <w:p w:rsidR="00466F17" w:rsidRDefault="00466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3352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F17" w:rsidRDefault="00466F17">
      <w:pPr>
        <w:spacing w:after="0" w:line="240" w:lineRule="auto"/>
      </w:pPr>
      <w:r>
        <w:separator/>
      </w:r>
    </w:p>
  </w:footnote>
  <w:footnote w:type="continuationSeparator" w:id="0">
    <w:p w:rsidR="00466F17" w:rsidRDefault="00466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9B00B8"/>
    <w:multiLevelType w:val="hybridMultilevel"/>
    <w:tmpl w:val="3BBAC5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C1495"/>
    <w:multiLevelType w:val="hybridMultilevel"/>
    <w:tmpl w:val="3BBAC5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7A7ACF"/>
    <w:multiLevelType w:val="hybridMultilevel"/>
    <w:tmpl w:val="446683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4" w15:restartNumberingAfterBreak="0">
    <w:nsid w:val="483C7906"/>
    <w:multiLevelType w:val="hybridMultilevel"/>
    <w:tmpl w:val="446683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2608D8"/>
    <w:multiLevelType w:val="hybridMultilevel"/>
    <w:tmpl w:val="F4C82E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5A4351"/>
    <w:multiLevelType w:val="hybridMultilevel"/>
    <w:tmpl w:val="3BBAC5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A81120"/>
    <w:multiLevelType w:val="hybridMultilevel"/>
    <w:tmpl w:val="F260EB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92D9E"/>
    <w:multiLevelType w:val="hybridMultilevel"/>
    <w:tmpl w:val="5252A29A"/>
    <w:lvl w:ilvl="0" w:tplc="550889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B39057A"/>
    <w:multiLevelType w:val="hybridMultilevel"/>
    <w:tmpl w:val="446683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22"/>
  </w:num>
  <w:num w:numId="14">
    <w:abstractNumId w:val="21"/>
  </w:num>
  <w:num w:numId="15">
    <w:abstractNumId w:val="23"/>
  </w:num>
  <w:num w:numId="16">
    <w:abstractNumId w:val="15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6"/>
  </w:num>
  <w:num w:numId="28">
    <w:abstractNumId w:val="24"/>
  </w:num>
  <w:num w:numId="29">
    <w:abstractNumId w:val="19"/>
  </w:num>
  <w:num w:numId="30">
    <w:abstractNumId w:val="12"/>
  </w:num>
  <w:num w:numId="31">
    <w:abstractNumId w:val="14"/>
  </w:num>
  <w:num w:numId="32">
    <w:abstractNumId w:val="11"/>
  </w:num>
  <w:num w:numId="33">
    <w:abstractNumId w:val="18"/>
  </w:num>
  <w:num w:numId="34">
    <w:abstractNumId w:val="10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EFC"/>
    <w:rsid w:val="000A0F9B"/>
    <w:rsid w:val="00123E1E"/>
    <w:rsid w:val="0013591F"/>
    <w:rsid w:val="001A4B83"/>
    <w:rsid w:val="001B1660"/>
    <w:rsid w:val="00216BF8"/>
    <w:rsid w:val="00241E99"/>
    <w:rsid w:val="0024640E"/>
    <w:rsid w:val="002C1B16"/>
    <w:rsid w:val="002D239E"/>
    <w:rsid w:val="002E0C62"/>
    <w:rsid w:val="00466F17"/>
    <w:rsid w:val="00563EFC"/>
    <w:rsid w:val="0059006C"/>
    <w:rsid w:val="00771F16"/>
    <w:rsid w:val="0078294C"/>
    <w:rsid w:val="008B6008"/>
    <w:rsid w:val="00971DEC"/>
    <w:rsid w:val="00A629C5"/>
    <w:rsid w:val="00B64B70"/>
    <w:rsid w:val="00B66857"/>
    <w:rsid w:val="00BA3B94"/>
    <w:rsid w:val="00BC3352"/>
    <w:rsid w:val="00BE474E"/>
    <w:rsid w:val="00C07BE9"/>
    <w:rsid w:val="00F51751"/>
    <w:rsid w:val="00F9577D"/>
    <w:rsid w:val="00FB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6CF5E909-9505-4E22-97DD-6785E23E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008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Ttulo7">
    <w:name w:val="heading 7"/>
    <w:basedOn w:val="Normal"/>
    <w:next w:val="Normal"/>
    <w:link w:val="Ttulo7C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Ttulo8">
    <w:name w:val="heading 8"/>
    <w:basedOn w:val="Normal"/>
    <w:next w:val="Normal"/>
    <w:link w:val="Ttulo8C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Ttulo9">
    <w:name w:val="heading 9"/>
    <w:basedOn w:val="Normal"/>
    <w:next w:val="Normal"/>
    <w:link w:val="Ttulo9C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Puesto">
    <w:name w:val="Title"/>
    <w:basedOn w:val="Normal"/>
    <w:next w:val="Normal"/>
    <w:link w:val="PuestoC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0A0F9B"/>
    <w:rPr>
      <w:color w:val="404040" w:themeColor="text1" w:themeTint="BF"/>
      <w:spacing w:val="15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0A0F9B"/>
    <w:rPr>
      <w:i/>
      <w:iCs/>
      <w:color w:val="0D5672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85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6685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6685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6685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685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68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685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6685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6685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6685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685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B6685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6685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66857"/>
    <w:rPr>
      <w:color w:val="595959" w:themeColor="text1" w:themeTint="A6"/>
    </w:rPr>
  </w:style>
  <w:style w:type="paragraph" w:styleId="Encabezado">
    <w:name w:val="header"/>
    <w:basedOn w:val="Normal"/>
    <w:link w:val="EncabezadoCar"/>
    <w:uiPriority w:val="99"/>
    <w:unhideWhenUsed/>
    <w:rsid w:val="008B6008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008"/>
  </w:style>
  <w:style w:type="paragraph" w:styleId="Piedepgina">
    <w:name w:val="footer"/>
    <w:basedOn w:val="Normal"/>
    <w:link w:val="PiedepginaCar"/>
    <w:uiPriority w:val="99"/>
    <w:unhideWhenUsed/>
    <w:rsid w:val="008B6008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008"/>
  </w:style>
  <w:style w:type="paragraph" w:styleId="Prrafodelista">
    <w:name w:val="List Paragraph"/>
    <w:basedOn w:val="Normal"/>
    <w:uiPriority w:val="34"/>
    <w:unhideWhenUsed/>
    <w:qFormat/>
    <w:rsid w:val="00563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1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Augusto%20Guerra\AppData\Roaming\Microsoft\Plantillas\Dise&#241;o%20Especificaciones%20(en%20blanc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FC"/>
    <w:rsid w:val="007C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A6CEC5FB0E14AD29078EEA1802F4162">
    <w:name w:val="1A6CEC5FB0E14AD29078EEA1802F4162"/>
  </w:style>
  <w:style w:type="paragraph" w:customStyle="1" w:styleId="3F78132F4B2B448BBE552345C876264E">
    <w:name w:val="3F78132F4B2B448BBE552345C876264E"/>
  </w:style>
  <w:style w:type="paragraph" w:customStyle="1" w:styleId="3669BDCA219E4602913D6B1F9764FDF5">
    <w:name w:val="3669BDCA219E4602913D6B1F9764FD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Diseño Especificaciones (en blanco)</Template>
  <TotalTime>101</TotalTime>
  <Pages>10</Pages>
  <Words>448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LUIS AUGUSTO GUERRA HERNANDEZ</cp:lastModifiedBy>
  <cp:revision>1</cp:revision>
  <dcterms:created xsi:type="dcterms:W3CDTF">2019-04-25T01:30:00Z</dcterms:created>
  <dcterms:modified xsi:type="dcterms:W3CDTF">2019-04-25T03:11:00Z</dcterms:modified>
</cp:coreProperties>
</file>